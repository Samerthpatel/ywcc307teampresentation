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30B69045" w14:textId="77777777" w:rsidTr="001E0877">
        <w:tc>
          <w:tcPr>
            <w:tcW w:w="7650" w:type="dxa"/>
          </w:tcPr>
          <w:p w14:paraId="79058BAA" w14:textId="77777777" w:rsidR="002B2D13" w:rsidRPr="00D60069" w:rsidRDefault="00FE1CA5">
            <w:pPr>
              <w:pStyle w:val="Title"/>
            </w:pPr>
            <w:sdt>
              <w:sdtPr>
                <w:id w:val="-1086378735"/>
                <w:placeholder>
                  <w:docPart w:val="02349FEB331D7D4599CDB11275F9B6F9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Team Meeting</w:t>
                </w:r>
              </w:sdtContent>
            </w:sdt>
          </w:p>
        </w:tc>
        <w:tc>
          <w:tcPr>
            <w:tcW w:w="2574" w:type="dxa"/>
            <w:vAlign w:val="bottom"/>
          </w:tcPr>
          <w:p w14:paraId="64CBF835" w14:textId="122AFA48" w:rsidR="00D62E01" w:rsidRPr="00D60069" w:rsidRDefault="003C18E3">
            <w:pPr>
              <w:pStyle w:val="Heading3"/>
            </w:pPr>
            <w:r>
              <w:t>April 22</w:t>
            </w:r>
            <w:r w:rsidRPr="003C18E3">
              <w:rPr>
                <w:vertAlign w:val="superscript"/>
              </w:rPr>
              <w:t>nd</w:t>
            </w:r>
            <w:proofErr w:type="gramStart"/>
            <w:r>
              <w:t xml:space="preserve"> 2022</w:t>
            </w:r>
            <w:proofErr w:type="gramEnd"/>
          </w:p>
          <w:p w14:paraId="7FFE0867" w14:textId="66402636" w:rsidR="00D62E01" w:rsidRPr="00D60069" w:rsidRDefault="003C18E3">
            <w:pPr>
              <w:pStyle w:val="Heading3"/>
            </w:pPr>
            <w:r>
              <w:t>1:00-2:00</w:t>
            </w:r>
          </w:p>
          <w:p w14:paraId="4F9560FC" w14:textId="20ABC1DD" w:rsidR="002B2D13" w:rsidRPr="00D60069" w:rsidRDefault="003C18E3" w:rsidP="00D62E01">
            <w:pPr>
              <w:pStyle w:val="Heading3"/>
            </w:pPr>
            <w:r>
              <w:t>Webex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14:paraId="1B569A15" w14:textId="77777777" w:rsidTr="00E048B4">
        <w:tc>
          <w:tcPr>
            <w:tcW w:w="1946" w:type="dxa"/>
            <w:tcMar>
              <w:top w:w="144" w:type="dxa"/>
            </w:tcMar>
          </w:tcPr>
          <w:p w14:paraId="66C9700B" w14:textId="3C06F6AF" w:rsidR="002B2D13" w:rsidRPr="00D60069" w:rsidRDefault="003C18E3" w:rsidP="00D60069">
            <w:pPr>
              <w:pStyle w:val="Heading2"/>
              <w:spacing w:after="80"/>
              <w:outlineLvl w:val="1"/>
            </w:pPr>
            <w:r>
              <w:t xml:space="preserve"> </w:t>
            </w:r>
            <w:sdt>
              <w:sdtPr>
                <w:id w:val="834805806"/>
                <w:placeholder>
                  <w:docPart w:val="CCDF2BE14CD8F546AF712B3927FBECC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Meeting called by:</w:t>
                </w:r>
              </w:sdtContent>
            </w:sdt>
          </w:p>
        </w:tc>
        <w:tc>
          <w:tcPr>
            <w:tcW w:w="3184" w:type="dxa"/>
            <w:tcMar>
              <w:top w:w="144" w:type="dxa"/>
            </w:tcMar>
          </w:tcPr>
          <w:p w14:paraId="58DC530D" w14:textId="722618C2" w:rsidR="002B2D13" w:rsidRPr="00D60069" w:rsidRDefault="003C18E3" w:rsidP="00D60069">
            <w:pPr>
              <w:spacing w:after="80"/>
            </w:pPr>
            <w:proofErr w:type="spellStart"/>
            <w:r>
              <w:t>Samerth</w:t>
            </w:r>
            <w:proofErr w:type="spellEnd"/>
            <w:r>
              <w:t xml:space="preserve"> Patel</w:t>
            </w:r>
          </w:p>
        </w:tc>
        <w:tc>
          <w:tcPr>
            <w:tcW w:w="1779" w:type="dxa"/>
            <w:tcMar>
              <w:top w:w="144" w:type="dxa"/>
            </w:tcMar>
          </w:tcPr>
          <w:p w14:paraId="176AF9A2" w14:textId="77777777" w:rsidR="002B2D13" w:rsidRPr="00D60069" w:rsidRDefault="00FE1CA5" w:rsidP="00D60069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E6814D5C646C9E48893A4F94844CD139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7DF78281" w14:textId="77777777" w:rsidR="002B2D13" w:rsidRPr="00D60069" w:rsidRDefault="00FE1CA5" w:rsidP="00D60069">
            <w:pPr>
              <w:spacing w:after="80"/>
            </w:pPr>
            <w:sdt>
              <w:sdtPr>
                <w:id w:val="287789566"/>
                <w:placeholder>
                  <w:docPart w:val="A22AA2DE7BA370419729CC03413F774C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Enter meeting type here</w:t>
                </w:r>
              </w:sdtContent>
            </w:sdt>
          </w:p>
        </w:tc>
      </w:tr>
      <w:tr w:rsidR="002B2D13" w:rsidRPr="00D60069" w14:paraId="6C16FDBA" w14:textId="77777777" w:rsidTr="00E048B4">
        <w:sdt>
          <w:sdtPr>
            <w:id w:val="-906145096"/>
            <w:placeholder>
              <w:docPart w:val="E638A77DCC39D241B9B3357D2FAC0DF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</w:tcPr>
              <w:p w14:paraId="6461DDFC" w14:textId="77777777"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14:paraId="198DFBE5" w14:textId="0FED2643" w:rsidR="002B2D13" w:rsidRPr="00D60069" w:rsidRDefault="003C18E3" w:rsidP="00D60069">
            <w:pPr>
              <w:spacing w:after="80"/>
            </w:pPr>
            <w:r>
              <w:t>Javier</w:t>
            </w:r>
          </w:p>
        </w:tc>
        <w:tc>
          <w:tcPr>
            <w:tcW w:w="1779" w:type="dxa"/>
          </w:tcPr>
          <w:p w14:paraId="77053084" w14:textId="77777777" w:rsidR="002B2D13" w:rsidRPr="00D60069" w:rsidRDefault="00FE1CA5" w:rsidP="00D60069">
            <w:pPr>
              <w:pStyle w:val="Heading2"/>
              <w:spacing w:after="80"/>
              <w:outlineLvl w:val="1"/>
            </w:pPr>
            <w:sdt>
              <w:sdtPr>
                <w:id w:val="795647141"/>
                <w:placeholder>
                  <w:docPart w:val="A3985B4BB9DFE8468662A3789BA3F1DD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1D233E3A" w14:textId="1B558414" w:rsidR="002B2D13" w:rsidRPr="00D60069" w:rsidRDefault="003C18E3" w:rsidP="00D60069">
            <w:pPr>
              <w:spacing w:after="80"/>
            </w:pPr>
            <w:r>
              <w:t>Michelle</w:t>
            </w:r>
          </w:p>
        </w:tc>
      </w:tr>
      <w:tr w:rsidR="002B2D13" w:rsidRPr="00D60069" w14:paraId="26D57112" w14:textId="77777777" w:rsidTr="00E048B4">
        <w:tc>
          <w:tcPr>
            <w:tcW w:w="1946" w:type="dxa"/>
          </w:tcPr>
          <w:p w14:paraId="4910AD6C" w14:textId="77777777" w:rsidR="002B2D13" w:rsidRPr="00D60069" w:rsidRDefault="00FE1CA5" w:rsidP="00D60069">
            <w:pPr>
              <w:pStyle w:val="Heading2"/>
              <w:spacing w:after="80"/>
              <w:outlineLvl w:val="1"/>
            </w:pPr>
            <w:sdt>
              <w:sdtPr>
                <w:id w:val="-1232768380"/>
                <w:placeholder>
                  <w:docPart w:val="1D9D2C59E3B3754AAE5A1D2203B8523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Timekeeper:</w:t>
                </w:r>
              </w:sdtContent>
            </w:sdt>
          </w:p>
        </w:tc>
        <w:tc>
          <w:tcPr>
            <w:tcW w:w="3184" w:type="dxa"/>
          </w:tcPr>
          <w:p w14:paraId="1FD9F4F5" w14:textId="16A7B0B6" w:rsidR="002B2D13" w:rsidRPr="00D60069" w:rsidRDefault="003C18E3" w:rsidP="00D60069">
            <w:pPr>
              <w:spacing w:after="80"/>
            </w:pPr>
            <w:r>
              <w:t>Shreya</w:t>
            </w:r>
          </w:p>
        </w:tc>
        <w:tc>
          <w:tcPr>
            <w:tcW w:w="1779" w:type="dxa"/>
          </w:tcPr>
          <w:p w14:paraId="079723FD" w14:textId="77777777" w:rsidR="002B2D13" w:rsidRPr="00D60069" w:rsidRDefault="002B2D13" w:rsidP="00D60069">
            <w:pPr>
              <w:pStyle w:val="Heading2"/>
              <w:spacing w:after="80"/>
              <w:outlineLvl w:val="1"/>
            </w:pPr>
          </w:p>
        </w:tc>
        <w:tc>
          <w:tcPr>
            <w:tcW w:w="3315" w:type="dxa"/>
          </w:tcPr>
          <w:p w14:paraId="4C4C513D" w14:textId="77777777" w:rsidR="002B2D13" w:rsidRPr="00D60069" w:rsidRDefault="002B2D13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14:paraId="1015B307" w14:textId="77777777" w:rsidTr="00E048B4">
        <w:tc>
          <w:tcPr>
            <w:tcW w:w="1980" w:type="dxa"/>
            <w:tcMar>
              <w:top w:w="144" w:type="dxa"/>
            </w:tcMar>
          </w:tcPr>
          <w:p w14:paraId="655F8632" w14:textId="77777777" w:rsidR="002B2D13" w:rsidRPr="00D60069" w:rsidRDefault="00FE1CA5">
            <w:pPr>
              <w:pStyle w:val="Heading2"/>
            </w:pPr>
            <w:sdt>
              <w:sdtPr>
                <w:id w:val="1643469904"/>
                <w:placeholder>
                  <w:docPart w:val="B6DD749C08B4154CA76DC56EAB2D8918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1CAC1105" w14:textId="06569894" w:rsidR="002B2D13" w:rsidRPr="00D60069" w:rsidRDefault="003C18E3" w:rsidP="00D62E01">
            <w:proofErr w:type="spellStart"/>
            <w:r>
              <w:t>Samerth</w:t>
            </w:r>
            <w:proofErr w:type="spellEnd"/>
            <w:r>
              <w:t>, Shreya, Michelle, Javier</w:t>
            </w:r>
          </w:p>
        </w:tc>
      </w:tr>
      <w:tr w:rsidR="002B2D13" w:rsidRPr="00D60069" w14:paraId="662B47C1" w14:textId="77777777" w:rsidTr="00E048B4">
        <w:tc>
          <w:tcPr>
            <w:tcW w:w="1980" w:type="dxa"/>
          </w:tcPr>
          <w:p w14:paraId="2B81CE97" w14:textId="77777777" w:rsidR="002B2D13" w:rsidRPr="00D60069" w:rsidRDefault="00FE1CA5">
            <w:pPr>
              <w:pStyle w:val="Heading2"/>
            </w:pPr>
            <w:sdt>
              <w:sdtPr>
                <w:id w:val="-1255275818"/>
                <w:placeholder>
                  <w:docPart w:val="BDF0C758B405BB4E85763537378EC761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Please read:</w:t>
                </w:r>
              </w:sdtContent>
            </w:sdt>
          </w:p>
        </w:tc>
        <w:tc>
          <w:tcPr>
            <w:tcW w:w="8244" w:type="dxa"/>
          </w:tcPr>
          <w:p w14:paraId="2DDF2F6E" w14:textId="723E2C45" w:rsidR="002B2D13" w:rsidRPr="00D60069" w:rsidRDefault="003C18E3">
            <w:r>
              <w:t xml:space="preserve">The finished </w:t>
            </w:r>
            <w:proofErr w:type="spellStart"/>
            <w:r>
              <w:t>powerpoints</w:t>
            </w:r>
            <w:proofErr w:type="spellEnd"/>
            <w:r>
              <w:t xml:space="preserve"> and notes on what we are saying while presenting</w:t>
            </w:r>
          </w:p>
        </w:tc>
      </w:tr>
      <w:tr w:rsidR="002B2D13" w:rsidRPr="00D60069" w14:paraId="0D674630" w14:textId="77777777" w:rsidTr="00E048B4">
        <w:tc>
          <w:tcPr>
            <w:tcW w:w="1980" w:type="dxa"/>
          </w:tcPr>
          <w:p w14:paraId="256CAB2E" w14:textId="77777777" w:rsidR="002B2D13" w:rsidRPr="00D60069" w:rsidRDefault="00FE1CA5">
            <w:pPr>
              <w:pStyle w:val="Heading2"/>
            </w:pPr>
            <w:sdt>
              <w:sdtPr>
                <w:id w:val="681237791"/>
                <w:placeholder>
                  <w:docPart w:val="8A4EE4F7D556214F9A75643E62049E7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Please bring:</w:t>
                </w:r>
              </w:sdtContent>
            </w:sdt>
          </w:p>
        </w:tc>
        <w:tc>
          <w:tcPr>
            <w:tcW w:w="8244" w:type="dxa"/>
          </w:tcPr>
          <w:p w14:paraId="54EFC50C" w14:textId="410F5C48" w:rsidR="002B2D13" w:rsidRPr="00D60069" w:rsidRDefault="003C18E3" w:rsidP="00D62E01">
            <w:r>
              <w:t>N/A</w:t>
            </w:r>
          </w:p>
        </w:tc>
      </w:tr>
    </w:tbl>
    <w:sdt>
      <w:sdtPr>
        <w:id w:val="-2901889"/>
        <w:placeholder>
          <w:docPart w:val="CC8C6A24F68A38449B8DE01BC25F6F4F"/>
        </w:placeholder>
        <w:temporary/>
        <w:showingPlcHdr/>
        <w15:appearance w15:val="hidden"/>
      </w:sdtPr>
      <w:sdtEndPr/>
      <w:sdtContent>
        <w:p w14:paraId="4DFC5755" w14:textId="77777777"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5175FB1E" w14:textId="77777777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64AF450C" w14:textId="77777777" w:rsidR="002B2D13" w:rsidRPr="00D60069" w:rsidRDefault="00FE1CA5">
            <w:pPr>
              <w:pStyle w:val="Heading2"/>
            </w:pPr>
            <w:sdt>
              <w:sdtPr>
                <w:id w:val="90904773"/>
                <w:placeholder>
                  <w:docPart w:val="B34B1DEF64FC5241B0B3251F403706FB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32F8D027" w14:textId="6438BF11" w:rsidR="002B2D13" w:rsidRPr="00D60069" w:rsidRDefault="003C18E3">
            <w:r>
              <w:t xml:space="preserve">Distributing PowerPoint slides and figuring out what each person will present. </w:t>
            </w:r>
          </w:p>
        </w:tc>
        <w:tc>
          <w:tcPr>
            <w:tcW w:w="1324" w:type="dxa"/>
          </w:tcPr>
          <w:p w14:paraId="0E562623" w14:textId="77777777" w:rsidR="002B2D13" w:rsidRPr="00D60069" w:rsidRDefault="00FE1CA5">
            <w:pPr>
              <w:pStyle w:val="Heading2"/>
            </w:pPr>
            <w:sdt>
              <w:sdtPr>
                <w:id w:val="1737199064"/>
                <w:placeholder>
                  <w:docPart w:val="310F175A22507E488CF8D39A4EE3178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1A01C883" w14:textId="6DD7FD06" w:rsidR="002B2D13" w:rsidRPr="00D60069" w:rsidRDefault="003C18E3">
            <w:proofErr w:type="spellStart"/>
            <w:r>
              <w:t>Samerth</w:t>
            </w:r>
            <w:proofErr w:type="spellEnd"/>
            <w:r>
              <w:t xml:space="preserve"> Patel</w:t>
            </w:r>
          </w:p>
        </w:tc>
      </w:tr>
    </w:tbl>
    <w:p w14:paraId="362F8A36" w14:textId="77777777" w:rsidR="002B2D13" w:rsidRPr="00D60069" w:rsidRDefault="00FE1CA5">
      <w:pPr>
        <w:pStyle w:val="Heading4"/>
      </w:pPr>
      <w:sdt>
        <w:sdtPr>
          <w:id w:val="-391195506"/>
          <w:placeholder>
            <w:docPart w:val="599778BECC211B49BC0ACDE9C77C8CBA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14:paraId="58D60B10" w14:textId="627199CD" w:rsidR="002B2D13" w:rsidRPr="00D60069" w:rsidRDefault="003C18E3">
      <w:r>
        <w:t xml:space="preserve">We talked about the finished PowerPoint and the notes on what each member will talk about. </w:t>
      </w:r>
    </w:p>
    <w:p w14:paraId="26734FAA" w14:textId="77777777" w:rsidR="002B2D13" w:rsidRPr="00D60069" w:rsidRDefault="00FE1CA5">
      <w:pPr>
        <w:pStyle w:val="Heading4"/>
      </w:pPr>
      <w:sdt>
        <w:sdtPr>
          <w:id w:val="1574465788"/>
          <w:placeholder>
            <w:docPart w:val="0EB1AD67CFEDFD45B10307F3D1D5A991"/>
          </w:placeholder>
          <w:temporary/>
          <w:showingPlcHdr/>
          <w15:appearance w15:val="hidden"/>
        </w:sdtPr>
        <w:sdtEndPr/>
        <w:sdtContent>
          <w:r w:rsidR="006344A8" w:rsidRPr="00D60069">
            <w:t>Conclusions:</w:t>
          </w:r>
        </w:sdtContent>
      </w:sdt>
    </w:p>
    <w:p w14:paraId="30C3E0FC" w14:textId="6ABB4FAE" w:rsidR="002B2D13" w:rsidRPr="00D60069" w:rsidRDefault="003C18E3">
      <w:r>
        <w:t xml:space="preserve">We are finished with the presentation and discusses </w:t>
      </w:r>
      <w:proofErr w:type="spellStart"/>
      <w:r>
        <w:t>everyones</w:t>
      </w:r>
      <w:proofErr w:type="spellEnd"/>
      <w:r>
        <w:t xml:space="preserve"> </w:t>
      </w:r>
      <w:proofErr w:type="gramStart"/>
      <w:r>
        <w:t>parts</w:t>
      </w:r>
      <w:proofErr w:type="gramEnd"/>
      <w:r>
        <w:t xml:space="preserve"> so everyone is on the same page. 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D60069" w14:paraId="473EED5F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659AEE2C" w14:textId="77777777" w:rsidR="002B2D13" w:rsidRPr="00D60069" w:rsidRDefault="00FE1CA5" w:rsidP="00D60069">
            <w:pPr>
              <w:pStyle w:val="Heading2"/>
              <w:spacing w:after="80"/>
              <w:outlineLvl w:val="1"/>
            </w:pPr>
            <w:sdt>
              <w:sdtPr>
                <w:id w:val="-1717032099"/>
                <w:placeholder>
                  <w:docPart w:val="F779BA7DCAB35F4493EAE8879EF2AEF5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03B00AE5" w14:textId="77777777" w:rsidR="002B2D13" w:rsidRPr="00D60069" w:rsidRDefault="00FE1CA5" w:rsidP="00D60069">
            <w:pPr>
              <w:pStyle w:val="Heading2"/>
              <w:spacing w:after="80"/>
              <w:outlineLvl w:val="1"/>
            </w:pPr>
            <w:sdt>
              <w:sdtPr>
                <w:id w:val="-319821758"/>
                <w:placeholder>
                  <w:docPart w:val="8D4CC7501004D54CB63F38DA5AA7817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139E9ECD" w14:textId="77777777" w:rsidR="002B2D13" w:rsidRPr="00D60069" w:rsidRDefault="00FE1CA5" w:rsidP="00D60069">
            <w:pPr>
              <w:pStyle w:val="Heading2"/>
              <w:spacing w:after="80"/>
              <w:outlineLvl w:val="1"/>
            </w:pPr>
            <w:sdt>
              <w:sdtPr>
                <w:id w:val="433413345"/>
                <w:placeholder>
                  <w:docPart w:val="B2654BA16D8BE245B53A526D5A9418D5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2B2D13" w:rsidRPr="00D60069" w14:paraId="0AEA6424" w14:textId="77777777" w:rsidTr="00D60069">
        <w:tc>
          <w:tcPr>
            <w:tcW w:w="5310" w:type="dxa"/>
          </w:tcPr>
          <w:p w14:paraId="5425399D" w14:textId="2D65C347" w:rsidR="002B2D13" w:rsidRPr="00D60069" w:rsidRDefault="003C18E3" w:rsidP="00D60069">
            <w:pPr>
              <w:pStyle w:val="ListBullet"/>
              <w:spacing w:after="80"/>
            </w:pPr>
            <w:r>
              <w:t>Discuss parts for presentation</w:t>
            </w:r>
          </w:p>
        </w:tc>
        <w:tc>
          <w:tcPr>
            <w:tcW w:w="3060" w:type="dxa"/>
          </w:tcPr>
          <w:p w14:paraId="33202FA7" w14:textId="6AF0F6E1" w:rsidR="002B2D13" w:rsidRPr="00D60069" w:rsidRDefault="003C18E3" w:rsidP="00D60069">
            <w:pPr>
              <w:spacing w:after="80"/>
            </w:pPr>
            <w:r>
              <w:t>Everyone</w:t>
            </w:r>
          </w:p>
        </w:tc>
        <w:tc>
          <w:tcPr>
            <w:tcW w:w="1854" w:type="dxa"/>
          </w:tcPr>
          <w:p w14:paraId="74D0D78E" w14:textId="20F0723F" w:rsidR="002B2D13" w:rsidRPr="00D60069" w:rsidRDefault="003C18E3" w:rsidP="00D60069">
            <w:pPr>
              <w:spacing w:after="80"/>
            </w:pPr>
            <w:r>
              <w:t>4/27/2022</w:t>
            </w:r>
          </w:p>
        </w:tc>
      </w:tr>
      <w:tr w:rsidR="003C18E3" w:rsidRPr="00D60069" w14:paraId="0049B076" w14:textId="77777777" w:rsidTr="00D60069">
        <w:tc>
          <w:tcPr>
            <w:tcW w:w="5310" w:type="dxa"/>
          </w:tcPr>
          <w:p w14:paraId="5D106ECD" w14:textId="5FAF7009" w:rsidR="003C18E3" w:rsidRPr="00D60069" w:rsidRDefault="003C18E3" w:rsidP="003C18E3">
            <w:pPr>
              <w:pStyle w:val="ListBullet"/>
              <w:spacing w:after="80"/>
            </w:pPr>
            <w:r>
              <w:t>Look over notes</w:t>
            </w:r>
          </w:p>
        </w:tc>
        <w:tc>
          <w:tcPr>
            <w:tcW w:w="3060" w:type="dxa"/>
          </w:tcPr>
          <w:p w14:paraId="5A779160" w14:textId="441A5603" w:rsidR="003C18E3" w:rsidRPr="00D60069" w:rsidRDefault="003C18E3" w:rsidP="003C18E3">
            <w:pPr>
              <w:spacing w:after="80"/>
            </w:pPr>
            <w:r>
              <w:t>Everyone</w:t>
            </w:r>
          </w:p>
        </w:tc>
        <w:tc>
          <w:tcPr>
            <w:tcW w:w="1854" w:type="dxa"/>
          </w:tcPr>
          <w:p w14:paraId="38110716" w14:textId="7381FC64" w:rsidR="003C18E3" w:rsidRPr="00D60069" w:rsidRDefault="003C18E3" w:rsidP="003C18E3">
            <w:pPr>
              <w:spacing w:after="80"/>
            </w:pPr>
            <w:r>
              <w:t>4/27/2022</w:t>
            </w:r>
          </w:p>
        </w:tc>
      </w:tr>
      <w:tr w:rsidR="003C18E3" w:rsidRPr="00D60069" w14:paraId="60C711EA" w14:textId="77777777" w:rsidTr="00D60069">
        <w:tc>
          <w:tcPr>
            <w:tcW w:w="5310" w:type="dxa"/>
            <w:tcMar>
              <w:bottom w:w="288" w:type="dxa"/>
            </w:tcMar>
          </w:tcPr>
          <w:p w14:paraId="26034DB3" w14:textId="74AFD654" w:rsidR="003C18E3" w:rsidRPr="00D60069" w:rsidRDefault="003C18E3" w:rsidP="003C18E3">
            <w:pPr>
              <w:pStyle w:val="ListBullet"/>
              <w:spacing w:after="80"/>
            </w:pPr>
            <w:r>
              <w:t>Discuss flow for the presentation</w:t>
            </w:r>
          </w:p>
        </w:tc>
        <w:tc>
          <w:tcPr>
            <w:tcW w:w="3060" w:type="dxa"/>
            <w:tcMar>
              <w:bottom w:w="288" w:type="dxa"/>
            </w:tcMar>
          </w:tcPr>
          <w:p w14:paraId="67C893A8" w14:textId="286FA02E" w:rsidR="003C18E3" w:rsidRPr="00D60069" w:rsidRDefault="003C18E3" w:rsidP="003C18E3">
            <w:pPr>
              <w:spacing w:after="80"/>
            </w:pPr>
            <w:r>
              <w:t>Everyone</w:t>
            </w:r>
          </w:p>
        </w:tc>
        <w:tc>
          <w:tcPr>
            <w:tcW w:w="1854" w:type="dxa"/>
            <w:tcMar>
              <w:bottom w:w="288" w:type="dxa"/>
            </w:tcMar>
          </w:tcPr>
          <w:p w14:paraId="14D59523" w14:textId="0DE57F59" w:rsidR="003C18E3" w:rsidRPr="00D60069" w:rsidRDefault="003C18E3" w:rsidP="003C18E3">
            <w:pPr>
              <w:spacing w:after="80"/>
            </w:pPr>
            <w:r>
              <w:t>4/27/2022</w:t>
            </w:r>
          </w:p>
        </w:tc>
      </w:tr>
      <w:bookmarkEnd w:id="1"/>
    </w:tbl>
    <w:p w14:paraId="3D793769" w14:textId="6C3D01A5" w:rsidR="002B2D13" w:rsidRPr="00D60069" w:rsidRDefault="002B2D13"/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610C4" w14:textId="77777777" w:rsidR="00FE1CA5" w:rsidRDefault="00FE1CA5">
      <w:pPr>
        <w:spacing w:before="0" w:after="0"/>
      </w:pPr>
      <w:r>
        <w:separator/>
      </w:r>
    </w:p>
  </w:endnote>
  <w:endnote w:type="continuationSeparator" w:id="0">
    <w:p w14:paraId="7C2B7A48" w14:textId="77777777" w:rsidR="00FE1CA5" w:rsidRDefault="00FE1CA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A80ED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A3D47" w14:textId="77777777" w:rsidR="00FE1CA5" w:rsidRDefault="00FE1CA5">
      <w:pPr>
        <w:spacing w:before="0" w:after="0"/>
      </w:pPr>
      <w:r>
        <w:separator/>
      </w:r>
    </w:p>
  </w:footnote>
  <w:footnote w:type="continuationSeparator" w:id="0">
    <w:p w14:paraId="3CAEA296" w14:textId="77777777" w:rsidR="00FE1CA5" w:rsidRDefault="00FE1CA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632E5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5839620">
    <w:abstractNumId w:val="2"/>
  </w:num>
  <w:num w:numId="2" w16cid:durableId="635716606">
    <w:abstractNumId w:val="3"/>
  </w:num>
  <w:num w:numId="3" w16cid:durableId="618487290">
    <w:abstractNumId w:val="1"/>
  </w:num>
  <w:num w:numId="4" w16cid:durableId="263418512">
    <w:abstractNumId w:val="0"/>
  </w:num>
  <w:num w:numId="5" w16cid:durableId="143786387">
    <w:abstractNumId w:val="1"/>
    <w:lvlOverride w:ilvl="0">
      <w:startOverride w:val="1"/>
    </w:lvlOverride>
  </w:num>
  <w:num w:numId="6" w16cid:durableId="31249135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E3"/>
    <w:rsid w:val="001E0877"/>
    <w:rsid w:val="002B2D13"/>
    <w:rsid w:val="0034721D"/>
    <w:rsid w:val="003C18E3"/>
    <w:rsid w:val="003D5BF7"/>
    <w:rsid w:val="003F257D"/>
    <w:rsid w:val="005A7328"/>
    <w:rsid w:val="006344A8"/>
    <w:rsid w:val="00734EEC"/>
    <w:rsid w:val="007F04FA"/>
    <w:rsid w:val="00D60069"/>
    <w:rsid w:val="00D62E01"/>
    <w:rsid w:val="00D661EE"/>
    <w:rsid w:val="00E048B4"/>
    <w:rsid w:val="00F434DD"/>
    <w:rsid w:val="00FE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07CED2"/>
  <w15:docId w15:val="{F12BD61C-DA65-124B-B8CF-3B1DB0F8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merthpatel/Downloads/YWCC%20307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2349FEB331D7D4599CDB11275F9B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46EA5-B443-F343-96F2-43A2622262AF}"/>
      </w:docPartPr>
      <w:docPartBody>
        <w:p w:rsidR="00000000" w:rsidRDefault="00FE1591">
          <w:pPr>
            <w:pStyle w:val="02349FEB331D7D4599CDB11275F9B6F9"/>
          </w:pPr>
          <w:r>
            <w:t>Team Meeting</w:t>
          </w:r>
        </w:p>
      </w:docPartBody>
    </w:docPart>
    <w:docPart>
      <w:docPartPr>
        <w:name w:val="CCDF2BE14CD8F546AF712B3927FBE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FA4DF-6844-3245-B49F-DE28B2C36954}"/>
      </w:docPartPr>
      <w:docPartBody>
        <w:p w:rsidR="00000000" w:rsidRDefault="00FE1591">
          <w:pPr>
            <w:pStyle w:val="CCDF2BE14CD8F546AF712B3927FBECC6"/>
          </w:pPr>
          <w:r w:rsidRPr="00E048B4">
            <w:t>Meeting called by:</w:t>
          </w:r>
        </w:p>
      </w:docPartBody>
    </w:docPart>
    <w:docPart>
      <w:docPartPr>
        <w:name w:val="E6814D5C646C9E48893A4F94844CD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F220A-FDA6-754D-BBC3-B0F7FA2F6453}"/>
      </w:docPartPr>
      <w:docPartBody>
        <w:p w:rsidR="00000000" w:rsidRDefault="00FE1591">
          <w:pPr>
            <w:pStyle w:val="E6814D5C646C9E48893A4F94844CD139"/>
          </w:pPr>
          <w:r w:rsidRPr="00E048B4">
            <w:t>Type of meeting:</w:t>
          </w:r>
        </w:p>
      </w:docPartBody>
    </w:docPart>
    <w:docPart>
      <w:docPartPr>
        <w:name w:val="A22AA2DE7BA370419729CC03413F7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E0084-9C44-374A-B4AB-EB64FB9565EE}"/>
      </w:docPartPr>
      <w:docPartBody>
        <w:p w:rsidR="00000000" w:rsidRDefault="00FE1591">
          <w:pPr>
            <w:pStyle w:val="A22AA2DE7BA370419729CC03413F774C"/>
          </w:pPr>
          <w:r w:rsidRPr="00E048B4">
            <w:t>Enter meeting type here</w:t>
          </w:r>
        </w:p>
      </w:docPartBody>
    </w:docPart>
    <w:docPart>
      <w:docPartPr>
        <w:name w:val="E638A77DCC39D241B9B3357D2FAC0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0635E-1EB7-0B47-A80D-CBFF1FE9BE28}"/>
      </w:docPartPr>
      <w:docPartBody>
        <w:p w:rsidR="00000000" w:rsidRDefault="00FE1591">
          <w:pPr>
            <w:pStyle w:val="E638A77DCC39D241B9B3357D2FAC0DFA"/>
          </w:pPr>
          <w:r w:rsidRPr="00E048B4">
            <w:t>Facilitator:</w:t>
          </w:r>
        </w:p>
      </w:docPartBody>
    </w:docPart>
    <w:docPart>
      <w:docPartPr>
        <w:name w:val="A3985B4BB9DFE8468662A3789BA3F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0EA28-1CE4-7641-AAF4-2B8FA80D1F7E}"/>
      </w:docPartPr>
      <w:docPartBody>
        <w:p w:rsidR="00000000" w:rsidRDefault="00FE1591">
          <w:pPr>
            <w:pStyle w:val="A3985B4BB9DFE8468662A3789BA3F1DD"/>
          </w:pPr>
          <w:r w:rsidRPr="00E048B4">
            <w:t>Note taker:</w:t>
          </w:r>
        </w:p>
      </w:docPartBody>
    </w:docPart>
    <w:docPart>
      <w:docPartPr>
        <w:name w:val="1D9D2C59E3B3754AAE5A1D2203B85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33FF4-791F-3A48-956F-3839B87D8865}"/>
      </w:docPartPr>
      <w:docPartBody>
        <w:p w:rsidR="00000000" w:rsidRDefault="00FE1591">
          <w:pPr>
            <w:pStyle w:val="1D9D2C59E3B3754AAE5A1D2203B8523E"/>
          </w:pPr>
          <w:r w:rsidRPr="00E048B4">
            <w:t>Timekeeper:</w:t>
          </w:r>
        </w:p>
      </w:docPartBody>
    </w:docPart>
    <w:docPart>
      <w:docPartPr>
        <w:name w:val="B6DD749C08B4154CA76DC56EAB2D8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446C6-0766-4644-8460-CBB3D925FB3A}"/>
      </w:docPartPr>
      <w:docPartBody>
        <w:p w:rsidR="00000000" w:rsidRDefault="00FE1591">
          <w:pPr>
            <w:pStyle w:val="B6DD749C08B4154CA76DC56EAB2D8918"/>
          </w:pPr>
          <w:r>
            <w:t>Attendees:</w:t>
          </w:r>
        </w:p>
      </w:docPartBody>
    </w:docPart>
    <w:docPart>
      <w:docPartPr>
        <w:name w:val="BDF0C758B405BB4E85763537378EC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8428E-FF78-AB45-A630-7FE616AC6D0D}"/>
      </w:docPartPr>
      <w:docPartBody>
        <w:p w:rsidR="00000000" w:rsidRDefault="00FE1591">
          <w:pPr>
            <w:pStyle w:val="BDF0C758B405BB4E85763537378EC761"/>
          </w:pPr>
          <w:r>
            <w:t>Please read:</w:t>
          </w:r>
        </w:p>
      </w:docPartBody>
    </w:docPart>
    <w:docPart>
      <w:docPartPr>
        <w:name w:val="8A4EE4F7D556214F9A75643E62049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F4ACA-E521-D449-9100-32C93C983719}"/>
      </w:docPartPr>
      <w:docPartBody>
        <w:p w:rsidR="00000000" w:rsidRDefault="00FE1591">
          <w:pPr>
            <w:pStyle w:val="8A4EE4F7D556214F9A75643E62049E7C"/>
          </w:pPr>
          <w:r>
            <w:t>Please bring:</w:t>
          </w:r>
        </w:p>
      </w:docPartBody>
    </w:docPart>
    <w:docPart>
      <w:docPartPr>
        <w:name w:val="CC8C6A24F68A38449B8DE01BC25F6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4FF07-B079-774F-B087-291E1DC2CE24}"/>
      </w:docPartPr>
      <w:docPartBody>
        <w:p w:rsidR="00000000" w:rsidRDefault="00FE1591">
          <w:pPr>
            <w:pStyle w:val="CC8C6A24F68A38449B8DE01BC25F6F4F"/>
          </w:pPr>
          <w:r>
            <w:t>Minutes</w:t>
          </w:r>
        </w:p>
      </w:docPartBody>
    </w:docPart>
    <w:docPart>
      <w:docPartPr>
        <w:name w:val="B34B1DEF64FC5241B0B3251F40370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C21F9-91AD-ED44-896D-105DC0C4EB56}"/>
      </w:docPartPr>
      <w:docPartBody>
        <w:p w:rsidR="00000000" w:rsidRDefault="00FE1591">
          <w:pPr>
            <w:pStyle w:val="B34B1DEF64FC5241B0B3251F403706FB"/>
          </w:pPr>
          <w:r>
            <w:t>Agenda item:</w:t>
          </w:r>
        </w:p>
      </w:docPartBody>
    </w:docPart>
    <w:docPart>
      <w:docPartPr>
        <w:name w:val="310F175A22507E488CF8D39A4EE31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FC614-77B4-DF4A-BF1E-8661D102D3FD}"/>
      </w:docPartPr>
      <w:docPartBody>
        <w:p w:rsidR="00000000" w:rsidRDefault="00FE1591">
          <w:pPr>
            <w:pStyle w:val="310F175A22507E488CF8D39A4EE31780"/>
          </w:pPr>
          <w:r>
            <w:t>Presenter:</w:t>
          </w:r>
        </w:p>
      </w:docPartBody>
    </w:docPart>
    <w:docPart>
      <w:docPartPr>
        <w:name w:val="599778BECC211B49BC0ACDE9C77C8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23066-BA19-4C48-BDF9-C3E0E3BCA603}"/>
      </w:docPartPr>
      <w:docPartBody>
        <w:p w:rsidR="00000000" w:rsidRDefault="00FE1591">
          <w:pPr>
            <w:pStyle w:val="599778BECC211B49BC0ACDE9C77C8CBA"/>
          </w:pPr>
          <w:r>
            <w:t>Discussion:</w:t>
          </w:r>
        </w:p>
      </w:docPartBody>
    </w:docPart>
    <w:docPart>
      <w:docPartPr>
        <w:name w:val="0EB1AD67CFEDFD45B10307F3D1D5A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1A11E-C0E7-C142-AEE2-93D6045EBDE4}"/>
      </w:docPartPr>
      <w:docPartBody>
        <w:p w:rsidR="00000000" w:rsidRDefault="00FE1591">
          <w:pPr>
            <w:pStyle w:val="0EB1AD67CFEDFD45B10307F3D1D5A991"/>
          </w:pPr>
          <w:r>
            <w:t>Conclusions:</w:t>
          </w:r>
        </w:p>
      </w:docPartBody>
    </w:docPart>
    <w:docPart>
      <w:docPartPr>
        <w:name w:val="F779BA7DCAB35F4493EAE8879EF2A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B50507-615E-6544-9645-43EE3E349638}"/>
      </w:docPartPr>
      <w:docPartBody>
        <w:p w:rsidR="00000000" w:rsidRDefault="00FE1591">
          <w:pPr>
            <w:pStyle w:val="F779BA7DCAB35F4493EAE8879EF2AEF5"/>
          </w:pPr>
          <w:r>
            <w:t>Action items</w:t>
          </w:r>
        </w:p>
      </w:docPartBody>
    </w:docPart>
    <w:docPart>
      <w:docPartPr>
        <w:name w:val="8D4CC7501004D54CB63F38DA5AA78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F384A-BA4D-D346-AD6F-182BA283B611}"/>
      </w:docPartPr>
      <w:docPartBody>
        <w:p w:rsidR="00000000" w:rsidRDefault="00FE1591">
          <w:pPr>
            <w:pStyle w:val="8D4CC7501004D54CB63F38DA5AA78170"/>
          </w:pPr>
          <w:r>
            <w:t>Person responsible</w:t>
          </w:r>
        </w:p>
      </w:docPartBody>
    </w:docPart>
    <w:docPart>
      <w:docPartPr>
        <w:name w:val="B2654BA16D8BE245B53A526D5A941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3E2E4-55C8-E54C-8D02-99740A8FC2EE}"/>
      </w:docPartPr>
      <w:docPartBody>
        <w:p w:rsidR="00000000" w:rsidRDefault="00FE1591">
          <w:pPr>
            <w:pStyle w:val="B2654BA16D8BE245B53A526D5A9418D5"/>
          </w:pPr>
          <w:r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591"/>
    <w:rsid w:val="00FE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349FEB331D7D4599CDB11275F9B6F9">
    <w:name w:val="02349FEB331D7D4599CDB11275F9B6F9"/>
  </w:style>
  <w:style w:type="paragraph" w:customStyle="1" w:styleId="68F4442AFFEC554CBF70448D454A23BE">
    <w:name w:val="68F4442AFFEC554CBF70448D454A23BE"/>
  </w:style>
  <w:style w:type="paragraph" w:customStyle="1" w:styleId="FB81AEE0C6FAD446BEF48F6D0D654C05">
    <w:name w:val="FB81AEE0C6FAD446BEF48F6D0D654C05"/>
  </w:style>
  <w:style w:type="paragraph" w:customStyle="1" w:styleId="EF61831D1693AB47B97A731511D4B378">
    <w:name w:val="EF61831D1693AB47B97A731511D4B378"/>
  </w:style>
  <w:style w:type="paragraph" w:customStyle="1" w:styleId="CCDF2BE14CD8F546AF712B3927FBECC6">
    <w:name w:val="CCDF2BE14CD8F546AF712B3927FBECC6"/>
  </w:style>
  <w:style w:type="paragraph" w:customStyle="1" w:styleId="000CD2AF78C4C74CA23C1EB41A67AFE7">
    <w:name w:val="000CD2AF78C4C74CA23C1EB41A67AFE7"/>
  </w:style>
  <w:style w:type="paragraph" w:customStyle="1" w:styleId="E6814D5C646C9E48893A4F94844CD139">
    <w:name w:val="E6814D5C646C9E48893A4F94844CD139"/>
  </w:style>
  <w:style w:type="paragraph" w:customStyle="1" w:styleId="A22AA2DE7BA370419729CC03413F774C">
    <w:name w:val="A22AA2DE7BA370419729CC03413F774C"/>
  </w:style>
  <w:style w:type="paragraph" w:customStyle="1" w:styleId="E638A77DCC39D241B9B3357D2FAC0DFA">
    <w:name w:val="E638A77DCC39D241B9B3357D2FAC0DFA"/>
  </w:style>
  <w:style w:type="paragraph" w:customStyle="1" w:styleId="D71032D14988B6428D450D447667EAE8">
    <w:name w:val="D71032D14988B6428D450D447667EAE8"/>
  </w:style>
  <w:style w:type="paragraph" w:customStyle="1" w:styleId="A3985B4BB9DFE8468662A3789BA3F1DD">
    <w:name w:val="A3985B4BB9DFE8468662A3789BA3F1DD"/>
  </w:style>
  <w:style w:type="paragraph" w:customStyle="1" w:styleId="69816EB9D09CF74EBC617FE20DBF20AA">
    <w:name w:val="69816EB9D09CF74EBC617FE20DBF20AA"/>
  </w:style>
  <w:style w:type="paragraph" w:customStyle="1" w:styleId="1D9D2C59E3B3754AAE5A1D2203B8523E">
    <w:name w:val="1D9D2C59E3B3754AAE5A1D2203B8523E"/>
  </w:style>
  <w:style w:type="paragraph" w:customStyle="1" w:styleId="F985B30E01860C4FB5899CF8B8FBC698">
    <w:name w:val="F985B30E01860C4FB5899CF8B8FBC698"/>
  </w:style>
  <w:style w:type="paragraph" w:customStyle="1" w:styleId="B6DD749C08B4154CA76DC56EAB2D8918">
    <w:name w:val="B6DD749C08B4154CA76DC56EAB2D8918"/>
  </w:style>
  <w:style w:type="paragraph" w:customStyle="1" w:styleId="BFE82FF19030994B835036D242794966">
    <w:name w:val="BFE82FF19030994B835036D242794966"/>
  </w:style>
  <w:style w:type="paragraph" w:customStyle="1" w:styleId="BDF0C758B405BB4E85763537378EC761">
    <w:name w:val="BDF0C758B405BB4E85763537378EC761"/>
  </w:style>
  <w:style w:type="paragraph" w:customStyle="1" w:styleId="98B96BF6FDCE4F4B98482CB8F028B6BF">
    <w:name w:val="98B96BF6FDCE4F4B98482CB8F028B6BF"/>
  </w:style>
  <w:style w:type="paragraph" w:customStyle="1" w:styleId="8A4EE4F7D556214F9A75643E62049E7C">
    <w:name w:val="8A4EE4F7D556214F9A75643E62049E7C"/>
  </w:style>
  <w:style w:type="paragraph" w:customStyle="1" w:styleId="8F17C79EA4F9364CBBBF3E2378790617">
    <w:name w:val="8F17C79EA4F9364CBBBF3E2378790617"/>
  </w:style>
  <w:style w:type="paragraph" w:customStyle="1" w:styleId="CC8C6A24F68A38449B8DE01BC25F6F4F">
    <w:name w:val="CC8C6A24F68A38449B8DE01BC25F6F4F"/>
  </w:style>
  <w:style w:type="paragraph" w:customStyle="1" w:styleId="B34B1DEF64FC5241B0B3251F403706FB">
    <w:name w:val="B34B1DEF64FC5241B0B3251F403706FB"/>
  </w:style>
  <w:style w:type="paragraph" w:customStyle="1" w:styleId="13F0C48033F6854DBF1E7B1E15450B05">
    <w:name w:val="13F0C48033F6854DBF1E7B1E15450B05"/>
  </w:style>
  <w:style w:type="paragraph" w:customStyle="1" w:styleId="310F175A22507E488CF8D39A4EE31780">
    <w:name w:val="310F175A22507E488CF8D39A4EE31780"/>
  </w:style>
  <w:style w:type="paragraph" w:customStyle="1" w:styleId="C4796F01F5DF8E4DBDB476B5A7ADB00A">
    <w:name w:val="C4796F01F5DF8E4DBDB476B5A7ADB00A"/>
  </w:style>
  <w:style w:type="paragraph" w:customStyle="1" w:styleId="599778BECC211B49BC0ACDE9C77C8CBA">
    <w:name w:val="599778BECC211B49BC0ACDE9C77C8CBA"/>
  </w:style>
  <w:style w:type="paragraph" w:customStyle="1" w:styleId="C085672F6C184E46A9F1972115D58A51">
    <w:name w:val="C085672F6C184E46A9F1972115D58A51"/>
  </w:style>
  <w:style w:type="paragraph" w:customStyle="1" w:styleId="0EB1AD67CFEDFD45B10307F3D1D5A991">
    <w:name w:val="0EB1AD67CFEDFD45B10307F3D1D5A991"/>
  </w:style>
  <w:style w:type="paragraph" w:customStyle="1" w:styleId="8CA188B416B05C4BB7218241ECDE1407">
    <w:name w:val="8CA188B416B05C4BB7218241ECDE1407"/>
  </w:style>
  <w:style w:type="paragraph" w:customStyle="1" w:styleId="F779BA7DCAB35F4493EAE8879EF2AEF5">
    <w:name w:val="F779BA7DCAB35F4493EAE8879EF2AEF5"/>
  </w:style>
  <w:style w:type="paragraph" w:customStyle="1" w:styleId="8D4CC7501004D54CB63F38DA5AA78170">
    <w:name w:val="8D4CC7501004D54CB63F38DA5AA78170"/>
  </w:style>
  <w:style w:type="paragraph" w:customStyle="1" w:styleId="B2654BA16D8BE245B53A526D5A9418D5">
    <w:name w:val="B2654BA16D8BE245B53A526D5A9418D5"/>
  </w:style>
  <w:style w:type="paragraph" w:customStyle="1" w:styleId="1F7E33A57EF7BA46A9D49BBDAABD4E59">
    <w:name w:val="1F7E33A57EF7BA46A9D49BBDAABD4E59"/>
  </w:style>
  <w:style w:type="paragraph" w:customStyle="1" w:styleId="A165DB4C6C0606448CDC6E1FE3C56303">
    <w:name w:val="A165DB4C6C0606448CDC6E1FE3C56303"/>
  </w:style>
  <w:style w:type="paragraph" w:customStyle="1" w:styleId="C39089961E609F4AA8417D7A2D486927">
    <w:name w:val="C39089961E609F4AA8417D7A2D486927"/>
  </w:style>
  <w:style w:type="paragraph" w:customStyle="1" w:styleId="39FC605FA8C81E45BA8AA93375899D44">
    <w:name w:val="39FC605FA8C81E45BA8AA93375899D44"/>
  </w:style>
  <w:style w:type="paragraph" w:customStyle="1" w:styleId="E47F6AF00741E049A6402570233AFA98">
    <w:name w:val="E47F6AF00741E049A6402570233AFA98"/>
  </w:style>
  <w:style w:type="paragraph" w:customStyle="1" w:styleId="EE3E15581F3D6B4EAD72D931245DD51F">
    <w:name w:val="EE3E15581F3D6B4EAD72D931245DD51F"/>
  </w:style>
  <w:style w:type="paragraph" w:customStyle="1" w:styleId="B770F41896A4E147AC1E602EA334C593">
    <w:name w:val="B770F41896A4E147AC1E602EA334C593"/>
  </w:style>
  <w:style w:type="paragraph" w:customStyle="1" w:styleId="05C62961EE0CAC41B663829771A248C4">
    <w:name w:val="05C62961EE0CAC41B663829771A248C4"/>
  </w:style>
  <w:style w:type="paragraph" w:customStyle="1" w:styleId="E831830F875300468161FC55A2F89F8B">
    <w:name w:val="E831830F875300468161FC55A2F89F8B"/>
  </w:style>
  <w:style w:type="paragraph" w:customStyle="1" w:styleId="91BF1CA522684242836757000CAA32C9">
    <w:name w:val="91BF1CA522684242836757000CAA32C9"/>
  </w:style>
  <w:style w:type="paragraph" w:customStyle="1" w:styleId="8D60C234DE76B0449A7C2404FFEA0CBF">
    <w:name w:val="8D60C234DE76B0449A7C2404FFEA0CBF"/>
  </w:style>
  <w:style w:type="paragraph" w:customStyle="1" w:styleId="FCD816A2BA431F4A9B5F203E71A8DDC1">
    <w:name w:val="FCD816A2BA431F4A9B5F203E71A8DDC1"/>
  </w:style>
  <w:style w:type="paragraph" w:customStyle="1" w:styleId="28F8BFA8150EE948B31A78FB4A3195FE">
    <w:name w:val="28F8BFA8150EE948B31A78FB4A3195FE"/>
  </w:style>
  <w:style w:type="paragraph" w:customStyle="1" w:styleId="B485CAB7E2264345BEF927F989594E9F">
    <w:name w:val="B485CAB7E2264345BEF927F989594E9F"/>
  </w:style>
  <w:style w:type="paragraph" w:customStyle="1" w:styleId="1956647BF8AA66489C87679878969689">
    <w:name w:val="1956647BF8AA66489C87679878969689"/>
  </w:style>
  <w:style w:type="paragraph" w:customStyle="1" w:styleId="2A44435EF6675441830CF2EE994ADBD5">
    <w:name w:val="2A44435EF6675441830CF2EE994ADBD5"/>
  </w:style>
  <w:style w:type="paragraph" w:customStyle="1" w:styleId="AD0A0F2B6EF4224196BD150EE8ECFCA7">
    <w:name w:val="AD0A0F2B6EF4224196BD150EE8ECFCA7"/>
  </w:style>
  <w:style w:type="paragraph" w:customStyle="1" w:styleId="2190BE5902056B4CA0A75158EC1B497F">
    <w:name w:val="2190BE5902056B4CA0A75158EC1B497F"/>
  </w:style>
  <w:style w:type="paragraph" w:customStyle="1" w:styleId="937752F2EE167348BA913F49F8992FC4">
    <w:name w:val="937752F2EE167348BA913F49F8992FC4"/>
  </w:style>
  <w:style w:type="paragraph" w:customStyle="1" w:styleId="216873F0A26F6C499CCDEBCBC26CA973">
    <w:name w:val="216873F0A26F6C499CCDEBCBC26CA973"/>
  </w:style>
  <w:style w:type="paragraph" w:customStyle="1" w:styleId="91BCB1B54C882D41AD540BF934FF55B1">
    <w:name w:val="91BCB1B54C882D41AD540BF934FF55B1"/>
  </w:style>
  <w:style w:type="paragraph" w:customStyle="1" w:styleId="BC17ECDD764C0C4996E615FF9E464646">
    <w:name w:val="BC17ECDD764C0C4996E615FF9E464646"/>
  </w:style>
  <w:style w:type="paragraph" w:customStyle="1" w:styleId="391F9597C242EA44BF9C014462834FD4">
    <w:name w:val="391F9597C242EA44BF9C014462834FD4"/>
  </w:style>
  <w:style w:type="paragraph" w:customStyle="1" w:styleId="609FC32E23DF124589319E68A56C6C86">
    <w:name w:val="609FC32E23DF124589319E68A56C6C86"/>
  </w:style>
  <w:style w:type="paragraph" w:customStyle="1" w:styleId="AA6C6CC7FE7E0146AFC9E6B45C544077">
    <w:name w:val="AA6C6CC7FE7E0146AFC9E6B45C544077"/>
  </w:style>
  <w:style w:type="paragraph" w:customStyle="1" w:styleId="C51BE595D9FA8B439B0589161051393F">
    <w:name w:val="C51BE595D9FA8B439B0589161051393F"/>
  </w:style>
  <w:style w:type="paragraph" w:customStyle="1" w:styleId="7F0A7DA0BE31844AB6C22F40DACF1C79">
    <w:name w:val="7F0A7DA0BE31844AB6C22F40DACF1C79"/>
  </w:style>
  <w:style w:type="paragraph" w:customStyle="1" w:styleId="F4EEC5EFB372B74A9200223A1004805E">
    <w:name w:val="F4EEC5EFB372B74A9200223A1004805E"/>
  </w:style>
  <w:style w:type="paragraph" w:customStyle="1" w:styleId="ECD081C4CFEA5D41B51AA931C0A4F5AD">
    <w:name w:val="ECD081C4CFEA5D41B51AA931C0A4F5AD"/>
  </w:style>
  <w:style w:type="paragraph" w:customStyle="1" w:styleId="F627A52FFC4D4947BB9AB0B87B3216A4">
    <w:name w:val="F627A52FFC4D4947BB9AB0B87B3216A4"/>
  </w:style>
  <w:style w:type="paragraph" w:customStyle="1" w:styleId="6EDB1449C689874DA79A6883D540793C">
    <w:name w:val="6EDB1449C689874DA79A6883D540793C"/>
  </w:style>
  <w:style w:type="paragraph" w:customStyle="1" w:styleId="E30980AE8980CC40B8B49A345EB4DA45">
    <w:name w:val="E30980AE8980CC40B8B49A345EB4DA45"/>
  </w:style>
  <w:style w:type="paragraph" w:customStyle="1" w:styleId="BF5480AE7DA4844C9BC76F44ABC7319B">
    <w:name w:val="BF5480AE7DA4844C9BC76F44ABC7319B"/>
  </w:style>
  <w:style w:type="paragraph" w:customStyle="1" w:styleId="90A813B8491341459B424ECDBD3CB201">
    <w:name w:val="90A813B8491341459B424ECDBD3CB201"/>
  </w:style>
  <w:style w:type="paragraph" w:customStyle="1" w:styleId="53AE6C7B9CEBD64AB44C7B8704457CBC">
    <w:name w:val="53AE6C7B9CEBD64AB44C7B8704457CBC"/>
  </w:style>
  <w:style w:type="paragraph" w:customStyle="1" w:styleId="C267EC002BD3654097BC49575B7FC3A1">
    <w:name w:val="C267EC002BD3654097BC49575B7FC3A1"/>
  </w:style>
  <w:style w:type="paragraph" w:customStyle="1" w:styleId="D92AA96AF80FEB46B24824ECD1ED6200">
    <w:name w:val="D92AA96AF80FEB46B24824ECD1ED6200"/>
  </w:style>
  <w:style w:type="paragraph" w:customStyle="1" w:styleId="73FD2F9C059C6949930B95AB25C2552B">
    <w:name w:val="73FD2F9C059C6949930B95AB25C2552B"/>
  </w:style>
  <w:style w:type="paragraph" w:customStyle="1" w:styleId="DB01BAD68DED9D48A93AB521BD1E82D4">
    <w:name w:val="DB01BAD68DED9D48A93AB521BD1E82D4"/>
  </w:style>
  <w:style w:type="paragraph" w:customStyle="1" w:styleId="C100568B584DF142A9E3C2BC8221F2E8">
    <w:name w:val="C100568B584DF142A9E3C2BC8221F2E8"/>
  </w:style>
  <w:style w:type="paragraph" w:customStyle="1" w:styleId="15177E2AEB120B4BBA129164322ADAC2">
    <w:name w:val="15177E2AEB120B4BBA129164322ADAC2"/>
  </w:style>
  <w:style w:type="paragraph" w:customStyle="1" w:styleId="EF1C87CC5A6F87488768E58A0F904E95">
    <w:name w:val="EF1C87CC5A6F87488768E58A0F904E95"/>
  </w:style>
  <w:style w:type="paragraph" w:customStyle="1" w:styleId="7C642DE006B0204AAD1D2F78E99FA011">
    <w:name w:val="7C642DE006B0204AAD1D2F78E99FA011"/>
  </w:style>
  <w:style w:type="paragraph" w:customStyle="1" w:styleId="3E61D529AAC9ED438A9F1B43573AFAC0">
    <w:name w:val="3E61D529AAC9ED438A9F1B43573AFAC0"/>
  </w:style>
  <w:style w:type="paragraph" w:customStyle="1" w:styleId="2AF05227D1AB99499642DF243BDF66C6">
    <w:name w:val="2AF05227D1AB99499642DF243BDF66C6"/>
  </w:style>
  <w:style w:type="paragraph" w:customStyle="1" w:styleId="6B159F484DB08B49865C6560DFDED0CE">
    <w:name w:val="6B159F484DB08B49865C6560DFDED0CE"/>
  </w:style>
  <w:style w:type="paragraph" w:customStyle="1" w:styleId="369D135A175AB14BAE58695519F5DA2A">
    <w:name w:val="369D135A175AB14BAE58695519F5DA2A"/>
  </w:style>
  <w:style w:type="paragraph" w:customStyle="1" w:styleId="CC1997A3BCF5D0468224858CED75F936">
    <w:name w:val="CC1997A3BCF5D0468224858CED75F936"/>
  </w:style>
  <w:style w:type="paragraph" w:customStyle="1" w:styleId="0ACABBB6801E334DA737E58B2F3D777F">
    <w:name w:val="0ACABBB6801E334DA737E58B2F3D777F"/>
  </w:style>
  <w:style w:type="paragraph" w:customStyle="1" w:styleId="54C6C3224193F2449F91471AA94C3475">
    <w:name w:val="54C6C3224193F2449F91471AA94C3475"/>
  </w:style>
  <w:style w:type="paragraph" w:customStyle="1" w:styleId="25CA047B93245D4F8BEC557C4A65651B">
    <w:name w:val="25CA047B93245D4F8BEC557C4A65651B"/>
  </w:style>
  <w:style w:type="paragraph" w:customStyle="1" w:styleId="5B935D1C1AD84D4EBE6C97DCBABA2A70">
    <w:name w:val="5B935D1C1AD84D4EBE6C97DCBABA2A70"/>
  </w:style>
  <w:style w:type="paragraph" w:customStyle="1" w:styleId="F646EDCA7A216544AC619E60C4956BEA">
    <w:name w:val="F646EDCA7A216544AC619E60C4956BEA"/>
  </w:style>
  <w:style w:type="paragraph" w:customStyle="1" w:styleId="E51BB990C0656F44936542D7C094EC6B">
    <w:name w:val="E51BB990C0656F44936542D7C094EC6B"/>
  </w:style>
  <w:style w:type="paragraph" w:customStyle="1" w:styleId="22F918D93F36B64A82C7484C77D7C6DE">
    <w:name w:val="22F918D93F36B64A82C7484C77D7C6DE"/>
  </w:style>
  <w:style w:type="paragraph" w:customStyle="1" w:styleId="90BDCE2C3A56A24296E69C3262DF82C0">
    <w:name w:val="90BDCE2C3A56A24296E69C3262DF82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YWCC 307 meeting minutes.dotx</Template>
  <TotalTime>7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Patel, Samerth R</cp:lastModifiedBy>
  <cp:revision>1</cp:revision>
  <dcterms:created xsi:type="dcterms:W3CDTF">2022-04-27T23:50:00Z</dcterms:created>
  <dcterms:modified xsi:type="dcterms:W3CDTF">2022-04-27T23:57:00Z</dcterms:modified>
  <cp:version/>
</cp:coreProperties>
</file>